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55C6B9C0" w14:textId="77777777" w:rsidTr="00007728">
        <w:trPr>
          <w:trHeight w:hRule="exact" w:val="1800"/>
        </w:trPr>
        <w:tc>
          <w:tcPr>
            <w:tcW w:w="9360" w:type="dxa"/>
            <w:tcMar>
              <w:top w:w="0" w:type="dxa"/>
              <w:bottom w:w="0" w:type="dxa"/>
            </w:tcMar>
          </w:tcPr>
          <w:p w14:paraId="0458D1E4" w14:textId="32C269E3" w:rsidR="00692703" w:rsidRPr="00CF1A49" w:rsidRDefault="008857A5" w:rsidP="00913946">
            <w:pPr>
              <w:pStyle w:val="Title"/>
            </w:pPr>
            <w:r>
              <w:t>Laurel</w:t>
            </w:r>
            <w:r w:rsidR="00692703" w:rsidRPr="00CF1A49">
              <w:t xml:space="preserve"> </w:t>
            </w:r>
            <w:r>
              <w:rPr>
                <w:rStyle w:val="IntenseEmphasis"/>
              </w:rPr>
              <w:t>David</w:t>
            </w:r>
          </w:p>
          <w:p w14:paraId="5E78DCB0" w14:textId="77777777" w:rsidR="00692703" w:rsidRPr="00CF1A49" w:rsidRDefault="008857A5" w:rsidP="00913946">
            <w:pPr>
              <w:pStyle w:val="ContactInfo"/>
              <w:contextualSpacing w:val="0"/>
            </w:pPr>
            <w:sdt>
              <w:sdtPr>
                <w:alias w:val="Enter address:"/>
                <w:tag w:val="Enter address:"/>
                <w:id w:val="352083995"/>
                <w:placeholder>
                  <w:docPart w:val="FD5C98D4B48B452BBD3EC43E0CBDF40B"/>
                </w:placeholder>
                <w:temporary/>
                <w:showingPlcHdr/>
                <w15:appearance w15:val="hidden"/>
              </w:sdtPr>
              <w:sdtEndPr/>
              <w:sdtContent>
                <w:r w:rsidR="00C57FC6" w:rsidRPr="00CF1A49">
                  <w:t>Address</w:t>
                </w:r>
              </w:sdtContent>
            </w:sdt>
            <w:r w:rsidR="00692703" w:rsidRPr="00CF1A49">
              <w:t xml:space="preserve"> </w:t>
            </w:r>
            <w:sdt>
              <w:sdtPr>
                <w:alias w:val="Divider dot:"/>
                <w:tag w:val="Divider dot:"/>
                <w:id w:val="-1459182552"/>
                <w:placeholder>
                  <w:docPart w:val="C92C8E1657E4446AB6129812C3E856E7"/>
                </w:placeholder>
                <w:temporary/>
                <w:showingPlcHdr/>
                <w15:appearance w15:val="hidden"/>
              </w:sdtPr>
              <w:sdtEndPr/>
              <w:sdtContent>
                <w:r w:rsidR="00692703" w:rsidRPr="00CF1A49">
                  <w:t>·</w:t>
                </w:r>
              </w:sdtContent>
            </w:sdt>
            <w:r w:rsidR="00692703" w:rsidRPr="00CF1A49">
              <w:t xml:space="preserve"> </w:t>
            </w:r>
            <w:sdt>
              <w:sdtPr>
                <w:alias w:val="Enter phone:"/>
                <w:tag w:val="Enter phone:"/>
                <w:id w:val="-1993482697"/>
                <w:placeholder>
                  <w:docPart w:val="2685B29AE7ED44818D1712123E014FB4"/>
                </w:placeholder>
                <w:temporary/>
                <w:showingPlcHdr/>
                <w15:appearance w15:val="hidden"/>
              </w:sdtPr>
              <w:sdtEndPr/>
              <w:sdtContent>
                <w:r w:rsidR="00C57FC6" w:rsidRPr="00CF1A49">
                  <w:t>Phone</w:t>
                </w:r>
              </w:sdtContent>
            </w:sdt>
          </w:p>
          <w:p w14:paraId="5DB72301" w14:textId="3F3D41C0" w:rsidR="00692703" w:rsidRPr="00CF1A49" w:rsidRDefault="008857A5" w:rsidP="00913946">
            <w:pPr>
              <w:pStyle w:val="ContactInfoEmphasis"/>
              <w:contextualSpacing w:val="0"/>
            </w:pPr>
            <w:r>
              <w:t>Laureldavid64@gmail.com</w:t>
            </w:r>
            <w:r w:rsidR="00692703" w:rsidRPr="00CF1A49">
              <w:t xml:space="preserve"> </w:t>
            </w:r>
            <w:sdt>
              <w:sdtPr>
                <w:alias w:val="Divider dot:"/>
                <w:tag w:val="Divider dot:"/>
                <w:id w:val="2000459528"/>
                <w:placeholder>
                  <w:docPart w:val="14D6FC743210447E94C22274E685EA5C"/>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169002EE233B427985B16DF0D26AD545"/>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F8723695888A4142AB228C2FD7BC2461"/>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0AD79F4424F14A97B9BA826A7CFCB7D8"/>
                </w:placeholder>
                <w:temporary/>
                <w:showingPlcHdr/>
                <w15:appearance w15:val="hidden"/>
              </w:sdtPr>
              <w:sdtEndPr/>
              <w:sdtContent>
                <w:r w:rsidR="00C57FC6" w:rsidRPr="00CF1A49">
                  <w:t>Twitter/Blog/Portfolio</w:t>
                </w:r>
              </w:sdtContent>
            </w:sdt>
          </w:p>
        </w:tc>
      </w:tr>
      <w:tr w:rsidR="009571D8" w:rsidRPr="00CF1A49" w14:paraId="3D41D8FC" w14:textId="77777777" w:rsidTr="00692703">
        <w:tc>
          <w:tcPr>
            <w:tcW w:w="9360" w:type="dxa"/>
            <w:tcMar>
              <w:top w:w="432" w:type="dxa"/>
            </w:tcMar>
          </w:tcPr>
          <w:p w14:paraId="43D0D32A" w14:textId="78646618" w:rsidR="001755A8" w:rsidRPr="008857A5" w:rsidRDefault="008857A5" w:rsidP="00913946">
            <w:pPr>
              <w:contextualSpacing w:val="0"/>
              <w:rPr>
                <w:b/>
                <w:bCs/>
              </w:rPr>
            </w:pPr>
            <w:r w:rsidRPr="008857A5">
              <w:rPr>
                <w:b/>
                <w:bCs/>
                <w:color w:val="C00000"/>
              </w:rPr>
              <w:t>TO FOLLOW</w:t>
            </w:r>
            <w:r>
              <w:rPr>
                <w:b/>
                <w:bCs/>
                <w:color w:val="C00000"/>
              </w:rPr>
              <w:t>- work in progress</w:t>
            </w:r>
          </w:p>
        </w:tc>
      </w:tr>
    </w:tbl>
    <w:p w14:paraId="222E1683" w14:textId="77777777" w:rsidR="004E01EB" w:rsidRPr="00CF1A49" w:rsidRDefault="008857A5" w:rsidP="004E01EB">
      <w:pPr>
        <w:pStyle w:val="Heading1"/>
      </w:pPr>
      <w:sdt>
        <w:sdtPr>
          <w:alias w:val="Experience:"/>
          <w:tag w:val="Experience:"/>
          <w:id w:val="-1983300934"/>
          <w:placeholder>
            <w:docPart w:val="20908B6AEE6E45D3ACEADC951D9FC7CB"/>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1BDB380F" w14:textId="77777777" w:rsidTr="00D66A52">
        <w:tc>
          <w:tcPr>
            <w:tcW w:w="9355" w:type="dxa"/>
          </w:tcPr>
          <w:p w14:paraId="5D2266B2" w14:textId="74DD8880" w:rsidR="001D0BF1" w:rsidRPr="00CF1A49" w:rsidRDefault="008857A5" w:rsidP="001D0BF1">
            <w:pPr>
              <w:pStyle w:val="Heading3"/>
              <w:contextualSpacing w:val="0"/>
              <w:outlineLvl w:val="2"/>
            </w:pPr>
            <w:r>
              <w:t>November 2002 to current</w:t>
            </w:r>
          </w:p>
          <w:p w14:paraId="0BCAA2F8" w14:textId="41C47ADA" w:rsidR="001D0BF1" w:rsidRPr="00CF1A49" w:rsidRDefault="008857A5" w:rsidP="001D0BF1">
            <w:pPr>
              <w:pStyle w:val="Heading2"/>
              <w:contextualSpacing w:val="0"/>
              <w:outlineLvl w:val="1"/>
            </w:pPr>
            <w:r>
              <w:t>Director, Accident &amp; Health</w:t>
            </w:r>
            <w:r w:rsidR="001D0BF1" w:rsidRPr="00CF1A49">
              <w:t>,</w:t>
            </w:r>
            <w:r>
              <w:t xml:space="preserve"> </w:t>
            </w:r>
            <w:r>
              <w:rPr>
                <w:rStyle w:val="SubtleReference"/>
              </w:rPr>
              <w:t>Reinsurance Management Associates, Inc.</w:t>
            </w:r>
          </w:p>
          <w:sdt>
            <w:sdtPr>
              <w:alias w:val="Enter job details 1:"/>
              <w:tag w:val="Enter job details 1:"/>
              <w:id w:val="-1173257961"/>
              <w:placeholder>
                <w:docPart w:val="650474BF9FC548A2806ED34882F72D08"/>
              </w:placeholder>
              <w:temporary/>
              <w:showingPlcHdr/>
              <w15:appearance w15:val="hidden"/>
            </w:sdtPr>
            <w:sdtEndPr/>
            <w:sdtContent>
              <w:p w14:paraId="77DAB192" w14:textId="77777777"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14:paraId="2F86D70F" w14:textId="77777777" w:rsidTr="00F61DF9">
        <w:tc>
          <w:tcPr>
            <w:tcW w:w="9355" w:type="dxa"/>
            <w:tcMar>
              <w:top w:w="216" w:type="dxa"/>
            </w:tcMar>
          </w:tcPr>
          <w:p w14:paraId="44026167" w14:textId="4EC87B24" w:rsidR="00F61DF9" w:rsidRPr="00CF1A49" w:rsidRDefault="008857A5" w:rsidP="00F61DF9">
            <w:pPr>
              <w:pStyle w:val="Heading3"/>
              <w:contextualSpacing w:val="0"/>
              <w:outlineLvl w:val="2"/>
            </w:pPr>
            <w:r>
              <w:t>August 1999 to November 2002</w:t>
            </w:r>
          </w:p>
          <w:p w14:paraId="2A5F90F9" w14:textId="1839850B" w:rsidR="00F61DF9" w:rsidRPr="00CF1A49" w:rsidRDefault="008857A5" w:rsidP="00F61DF9">
            <w:pPr>
              <w:pStyle w:val="Heading2"/>
              <w:contextualSpacing w:val="0"/>
              <w:outlineLvl w:val="1"/>
            </w:pPr>
            <w:r>
              <w:t>Senior account executive</w:t>
            </w:r>
            <w:r w:rsidR="00F61DF9" w:rsidRPr="00CF1A49">
              <w:t xml:space="preserve">, </w:t>
            </w:r>
            <w:r>
              <w:rPr>
                <w:rStyle w:val="SubtleReference"/>
              </w:rPr>
              <w:t>European Specialty group</w:t>
            </w:r>
          </w:p>
          <w:sdt>
            <w:sdtPr>
              <w:alias w:val="Enter job details 2:"/>
              <w:tag w:val="Enter job details 2:"/>
              <w:id w:val="2138838559"/>
              <w:placeholder>
                <w:docPart w:val="24C46BAA7EF646229EDD78F59EA3B0F2"/>
              </w:placeholder>
              <w:temporary/>
              <w:showingPlcHdr/>
              <w15:appearance w15:val="hidden"/>
            </w:sdtPr>
            <w:sdtEndPr/>
            <w:sdtContent>
              <w:p w14:paraId="2F497128" w14:textId="77777777"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17208A7CD5EE491C8EE7A9C2503F562F"/>
        </w:placeholder>
        <w:temporary/>
        <w:showingPlcHdr/>
        <w15:appearance w15:val="hidden"/>
      </w:sdtPr>
      <w:sdtEndPr/>
      <w:sdtContent>
        <w:p w14:paraId="62F537E2"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6EF906B1" w14:textId="77777777" w:rsidTr="00D66A52">
        <w:tc>
          <w:tcPr>
            <w:tcW w:w="9355" w:type="dxa"/>
          </w:tcPr>
          <w:p w14:paraId="746DC658" w14:textId="48D57E5D" w:rsidR="001D0BF1" w:rsidRPr="00CF1A49" w:rsidRDefault="008857A5" w:rsidP="001D0BF1">
            <w:pPr>
              <w:pStyle w:val="Heading3"/>
              <w:contextualSpacing w:val="0"/>
              <w:outlineLvl w:val="2"/>
            </w:pPr>
            <w:r>
              <w:t>May 1986</w:t>
            </w:r>
          </w:p>
          <w:p w14:paraId="325F17BA" w14:textId="1A05B115" w:rsidR="001D0BF1" w:rsidRPr="00CF1A49" w:rsidRDefault="008857A5" w:rsidP="001D0BF1">
            <w:pPr>
              <w:pStyle w:val="Heading2"/>
              <w:contextualSpacing w:val="0"/>
              <w:outlineLvl w:val="1"/>
            </w:pPr>
            <w:r>
              <w:t>Bachelor of science, major mathematics</w:t>
            </w:r>
            <w:r w:rsidR="001D0BF1" w:rsidRPr="00CF1A49">
              <w:t xml:space="preserve">, </w:t>
            </w:r>
            <w:r>
              <w:rPr>
                <w:rStyle w:val="SubtleReference"/>
              </w:rPr>
              <w:t>dalhousie university</w:t>
            </w:r>
          </w:p>
          <w:sdt>
            <w:sdtPr>
              <w:alias w:val="Enter education details 1:"/>
              <w:tag w:val="Enter education details 1:"/>
              <w:id w:val="199909898"/>
              <w:placeholder>
                <w:docPart w:val="CDE29BAFE5E94EF591566B0B07EDA159"/>
              </w:placeholder>
              <w:temporary/>
              <w:showingPlcHdr/>
              <w15:appearance w15:val="hidden"/>
            </w:sdtPr>
            <w:sdtEndPr/>
            <w:sdtContent>
              <w:p w14:paraId="051E1ADB" w14:textId="77777777"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14:paraId="7A30DA0E" w14:textId="77777777" w:rsidTr="00F61DF9">
        <w:tc>
          <w:tcPr>
            <w:tcW w:w="9355" w:type="dxa"/>
            <w:tcMar>
              <w:top w:w="216" w:type="dxa"/>
            </w:tcMar>
          </w:tcPr>
          <w:p w14:paraId="3BC47106" w14:textId="622385D7" w:rsidR="00F61DF9" w:rsidRDefault="00F61DF9" w:rsidP="00F61DF9"/>
        </w:tc>
      </w:tr>
    </w:tbl>
    <w:sdt>
      <w:sdtPr>
        <w:alias w:val="Skills:"/>
        <w:tag w:val="Skills:"/>
        <w:id w:val="-1392877668"/>
        <w:placeholder>
          <w:docPart w:val="6A4362DDE2B345C2846B80714338EFC9"/>
        </w:placeholder>
        <w:temporary/>
        <w:showingPlcHdr/>
        <w15:appearance w15:val="hidden"/>
      </w:sdtPr>
      <w:sdtEndPr/>
      <w:sdtContent>
        <w:p w14:paraId="3F2A33FC"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435D1270" w14:textId="77777777" w:rsidTr="00CF1A49">
        <w:tc>
          <w:tcPr>
            <w:tcW w:w="4675" w:type="dxa"/>
          </w:tcPr>
          <w:sdt>
            <w:sdtPr>
              <w:alias w:val="Enter skills 1:"/>
              <w:tag w:val="Enter skills 1:"/>
              <w:id w:val="250322692"/>
              <w:placeholder>
                <w:docPart w:val="B058DA831E574260A574B8F251ABA0DF"/>
              </w:placeholder>
              <w:temporary/>
              <w:showingPlcHdr/>
              <w15:appearance w15:val="hidden"/>
            </w:sdtPr>
            <w:sdtEndPr/>
            <w:sdtContent>
              <w:p w14:paraId="51192FC6" w14:textId="77777777"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8D317D954929408FA7AA057D27C5D726"/>
              </w:placeholder>
              <w:temporary/>
              <w:showingPlcHdr/>
              <w15:appearance w15:val="hidden"/>
            </w:sdtPr>
            <w:sdtEndPr/>
            <w:sdtContent>
              <w:p w14:paraId="4E4AA7FB" w14:textId="77777777"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4D560624161947B785089391631241B1"/>
              </w:placeholder>
              <w:temporary/>
              <w:showingPlcHdr/>
              <w15:appearance w15:val="hidden"/>
            </w:sdtPr>
            <w:sdtEndPr/>
            <w:sdtContent>
              <w:p w14:paraId="211B14FD" w14:textId="77777777"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8D846B4EF38D420693E0E6AA87274833"/>
              </w:placeholder>
              <w:temporary/>
              <w:showingPlcHdr/>
              <w15:appearance w15:val="hidden"/>
            </w:sdtPr>
            <w:sdtEndPr/>
            <w:sdtContent>
              <w:p w14:paraId="2700E85B" w14:textId="77777777"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CEDBC270DBBB4FFD810B8222FE21DF8D"/>
              </w:placeholder>
              <w:temporary/>
              <w:showingPlcHdr/>
              <w15:appearance w15:val="hidden"/>
            </w:sdtPr>
            <w:sdtEndPr/>
            <w:sdtContent>
              <w:p w14:paraId="68DEB89B" w14:textId="77777777"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B4717D8C56BB49958DD00778ADDFA057"/>
        </w:placeholder>
        <w:temporary/>
        <w:showingPlcHdr/>
        <w15:appearance w15:val="hidden"/>
      </w:sdtPr>
      <w:sdtEndPr/>
      <w:sdtContent>
        <w:p w14:paraId="64991D64" w14:textId="77777777" w:rsidR="00AD782D" w:rsidRPr="00CF1A49" w:rsidRDefault="0062312F" w:rsidP="0062312F">
          <w:pPr>
            <w:pStyle w:val="Heading1"/>
          </w:pPr>
          <w:r w:rsidRPr="00CF1A49">
            <w:t>Activities</w:t>
          </w:r>
        </w:p>
      </w:sdtContent>
    </w:sdt>
    <w:p w14:paraId="610962D6" w14:textId="77777777" w:rsidR="00B51D1B" w:rsidRPr="006E1507" w:rsidRDefault="008857A5" w:rsidP="006E1507">
      <w:sdt>
        <w:sdtPr>
          <w:alias w:val="Enter activities description:"/>
          <w:tag w:val="Enter activities description:"/>
          <w:id w:val="1367566198"/>
          <w:placeholder>
            <w:docPart w:val="A9B62B7233254FD4BE9F7A077AEBE943"/>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E77F9" w14:textId="77777777" w:rsidR="008857A5" w:rsidRDefault="008857A5" w:rsidP="0068194B">
      <w:r>
        <w:separator/>
      </w:r>
    </w:p>
    <w:p w14:paraId="4E2D2DC6" w14:textId="77777777" w:rsidR="008857A5" w:rsidRDefault="008857A5"/>
    <w:p w14:paraId="3641E61D" w14:textId="77777777" w:rsidR="008857A5" w:rsidRDefault="008857A5"/>
  </w:endnote>
  <w:endnote w:type="continuationSeparator" w:id="0">
    <w:p w14:paraId="55F36FD5" w14:textId="77777777" w:rsidR="008857A5" w:rsidRDefault="008857A5" w:rsidP="0068194B">
      <w:r>
        <w:continuationSeparator/>
      </w:r>
    </w:p>
    <w:p w14:paraId="77163151" w14:textId="77777777" w:rsidR="008857A5" w:rsidRDefault="008857A5"/>
    <w:p w14:paraId="296EE2B1" w14:textId="77777777" w:rsidR="008857A5" w:rsidRDefault="008857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538F487E"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19FF5" w14:textId="77777777" w:rsidR="008857A5" w:rsidRDefault="008857A5" w:rsidP="0068194B">
      <w:r>
        <w:separator/>
      </w:r>
    </w:p>
    <w:p w14:paraId="65024947" w14:textId="77777777" w:rsidR="008857A5" w:rsidRDefault="008857A5"/>
    <w:p w14:paraId="23C20961" w14:textId="77777777" w:rsidR="008857A5" w:rsidRDefault="008857A5"/>
  </w:footnote>
  <w:footnote w:type="continuationSeparator" w:id="0">
    <w:p w14:paraId="0AB9723B" w14:textId="77777777" w:rsidR="008857A5" w:rsidRDefault="008857A5" w:rsidP="0068194B">
      <w:r>
        <w:continuationSeparator/>
      </w:r>
    </w:p>
    <w:p w14:paraId="07600B04" w14:textId="77777777" w:rsidR="008857A5" w:rsidRDefault="008857A5"/>
    <w:p w14:paraId="0A935A2B" w14:textId="77777777" w:rsidR="008857A5" w:rsidRDefault="008857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75EB5"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077CB613" wp14:editId="5661A834">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AF87F25"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7A5"/>
    <w:rsid w:val="000001EF"/>
    <w:rsid w:val="00007322"/>
    <w:rsid w:val="00007728"/>
    <w:rsid w:val="00022EB2"/>
    <w:rsid w:val="00024584"/>
    <w:rsid w:val="00024730"/>
    <w:rsid w:val="00055E95"/>
    <w:rsid w:val="0007021F"/>
    <w:rsid w:val="000A7A03"/>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D65FA"/>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7A5"/>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0D22"/>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2424"/>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B1F13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ld\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D5C98D4B48B452BBD3EC43E0CBDF40B"/>
        <w:category>
          <w:name w:val="General"/>
          <w:gallery w:val="placeholder"/>
        </w:category>
        <w:types>
          <w:type w:val="bbPlcHdr"/>
        </w:types>
        <w:behaviors>
          <w:behavior w:val="content"/>
        </w:behaviors>
        <w:guid w:val="{A03DD667-F05E-48E3-9A65-7A6BFA7E81DB}"/>
      </w:docPartPr>
      <w:docPartBody>
        <w:p w:rsidR="00000000" w:rsidRDefault="00191868">
          <w:pPr>
            <w:pStyle w:val="FD5C98D4B48B452BBD3EC43E0CBDF40B"/>
          </w:pPr>
          <w:r w:rsidRPr="00CF1A49">
            <w:t>Address</w:t>
          </w:r>
        </w:p>
      </w:docPartBody>
    </w:docPart>
    <w:docPart>
      <w:docPartPr>
        <w:name w:val="C92C8E1657E4446AB6129812C3E856E7"/>
        <w:category>
          <w:name w:val="General"/>
          <w:gallery w:val="placeholder"/>
        </w:category>
        <w:types>
          <w:type w:val="bbPlcHdr"/>
        </w:types>
        <w:behaviors>
          <w:behavior w:val="content"/>
        </w:behaviors>
        <w:guid w:val="{158A8B4F-18F6-4219-B53F-85F3FB2FA28E}"/>
      </w:docPartPr>
      <w:docPartBody>
        <w:p w:rsidR="00000000" w:rsidRDefault="00191868">
          <w:pPr>
            <w:pStyle w:val="C92C8E1657E4446AB6129812C3E856E7"/>
          </w:pPr>
          <w:r w:rsidRPr="00CF1A49">
            <w:t>·</w:t>
          </w:r>
        </w:p>
      </w:docPartBody>
    </w:docPart>
    <w:docPart>
      <w:docPartPr>
        <w:name w:val="2685B29AE7ED44818D1712123E014FB4"/>
        <w:category>
          <w:name w:val="General"/>
          <w:gallery w:val="placeholder"/>
        </w:category>
        <w:types>
          <w:type w:val="bbPlcHdr"/>
        </w:types>
        <w:behaviors>
          <w:behavior w:val="content"/>
        </w:behaviors>
        <w:guid w:val="{AFEDF7FE-A489-4956-9A79-A26942E0D446}"/>
      </w:docPartPr>
      <w:docPartBody>
        <w:p w:rsidR="00000000" w:rsidRDefault="00191868">
          <w:pPr>
            <w:pStyle w:val="2685B29AE7ED44818D1712123E014FB4"/>
          </w:pPr>
          <w:r w:rsidRPr="00CF1A49">
            <w:t>Phone</w:t>
          </w:r>
        </w:p>
      </w:docPartBody>
    </w:docPart>
    <w:docPart>
      <w:docPartPr>
        <w:name w:val="14D6FC743210447E94C22274E685EA5C"/>
        <w:category>
          <w:name w:val="General"/>
          <w:gallery w:val="placeholder"/>
        </w:category>
        <w:types>
          <w:type w:val="bbPlcHdr"/>
        </w:types>
        <w:behaviors>
          <w:behavior w:val="content"/>
        </w:behaviors>
        <w:guid w:val="{9850B659-06C5-4C43-A553-EF0E7E9D37C8}"/>
      </w:docPartPr>
      <w:docPartBody>
        <w:p w:rsidR="00000000" w:rsidRDefault="00191868">
          <w:pPr>
            <w:pStyle w:val="14D6FC743210447E94C22274E685EA5C"/>
          </w:pPr>
          <w:r w:rsidRPr="00CF1A49">
            <w:t>·</w:t>
          </w:r>
        </w:p>
      </w:docPartBody>
    </w:docPart>
    <w:docPart>
      <w:docPartPr>
        <w:name w:val="169002EE233B427985B16DF0D26AD545"/>
        <w:category>
          <w:name w:val="General"/>
          <w:gallery w:val="placeholder"/>
        </w:category>
        <w:types>
          <w:type w:val="bbPlcHdr"/>
        </w:types>
        <w:behaviors>
          <w:behavior w:val="content"/>
        </w:behaviors>
        <w:guid w:val="{50B48881-5BBF-4C1B-BA4E-BC8605F3F02C}"/>
      </w:docPartPr>
      <w:docPartBody>
        <w:p w:rsidR="00000000" w:rsidRDefault="00191868">
          <w:pPr>
            <w:pStyle w:val="169002EE233B427985B16DF0D26AD545"/>
          </w:pPr>
          <w:r w:rsidRPr="00CF1A49">
            <w:t>LinkedIn Profile</w:t>
          </w:r>
        </w:p>
      </w:docPartBody>
    </w:docPart>
    <w:docPart>
      <w:docPartPr>
        <w:name w:val="F8723695888A4142AB228C2FD7BC2461"/>
        <w:category>
          <w:name w:val="General"/>
          <w:gallery w:val="placeholder"/>
        </w:category>
        <w:types>
          <w:type w:val="bbPlcHdr"/>
        </w:types>
        <w:behaviors>
          <w:behavior w:val="content"/>
        </w:behaviors>
        <w:guid w:val="{61200E93-A6B6-4AD8-9CA5-530CE103316E}"/>
      </w:docPartPr>
      <w:docPartBody>
        <w:p w:rsidR="00000000" w:rsidRDefault="00191868">
          <w:pPr>
            <w:pStyle w:val="F8723695888A4142AB228C2FD7BC2461"/>
          </w:pPr>
          <w:r w:rsidRPr="00CF1A49">
            <w:t>·</w:t>
          </w:r>
        </w:p>
      </w:docPartBody>
    </w:docPart>
    <w:docPart>
      <w:docPartPr>
        <w:name w:val="0AD79F4424F14A97B9BA826A7CFCB7D8"/>
        <w:category>
          <w:name w:val="General"/>
          <w:gallery w:val="placeholder"/>
        </w:category>
        <w:types>
          <w:type w:val="bbPlcHdr"/>
        </w:types>
        <w:behaviors>
          <w:behavior w:val="content"/>
        </w:behaviors>
        <w:guid w:val="{C3B29F3D-9D50-4FC7-BA54-5D417FCC565C}"/>
      </w:docPartPr>
      <w:docPartBody>
        <w:p w:rsidR="00000000" w:rsidRDefault="00191868">
          <w:pPr>
            <w:pStyle w:val="0AD79F4424F14A97B9BA826A7CFCB7D8"/>
          </w:pPr>
          <w:r w:rsidRPr="00CF1A49">
            <w:t>Twitter/Blog/Portfolio</w:t>
          </w:r>
        </w:p>
      </w:docPartBody>
    </w:docPart>
    <w:docPart>
      <w:docPartPr>
        <w:name w:val="20908B6AEE6E45D3ACEADC951D9FC7CB"/>
        <w:category>
          <w:name w:val="General"/>
          <w:gallery w:val="placeholder"/>
        </w:category>
        <w:types>
          <w:type w:val="bbPlcHdr"/>
        </w:types>
        <w:behaviors>
          <w:behavior w:val="content"/>
        </w:behaviors>
        <w:guid w:val="{52E3BFDC-E90A-4158-9DED-00C7C34881B1}"/>
      </w:docPartPr>
      <w:docPartBody>
        <w:p w:rsidR="00000000" w:rsidRDefault="00191868">
          <w:pPr>
            <w:pStyle w:val="20908B6AEE6E45D3ACEADC951D9FC7CB"/>
          </w:pPr>
          <w:r w:rsidRPr="00CF1A49">
            <w:t>Experience</w:t>
          </w:r>
        </w:p>
      </w:docPartBody>
    </w:docPart>
    <w:docPart>
      <w:docPartPr>
        <w:name w:val="650474BF9FC548A2806ED34882F72D08"/>
        <w:category>
          <w:name w:val="General"/>
          <w:gallery w:val="placeholder"/>
        </w:category>
        <w:types>
          <w:type w:val="bbPlcHdr"/>
        </w:types>
        <w:behaviors>
          <w:behavior w:val="content"/>
        </w:behaviors>
        <w:guid w:val="{4884FDE1-8E3A-4B3E-A940-A7C3FCBAC588}"/>
      </w:docPartPr>
      <w:docPartBody>
        <w:p w:rsidR="00000000" w:rsidRDefault="00191868">
          <w:pPr>
            <w:pStyle w:val="650474BF9FC548A2806ED34882F72D08"/>
          </w:pPr>
          <w:r w:rsidRPr="00CF1A49">
            <w:t>Describe your responsibilities and achievements in terms of impact and results. Use examples, but keep it short.</w:t>
          </w:r>
        </w:p>
      </w:docPartBody>
    </w:docPart>
    <w:docPart>
      <w:docPartPr>
        <w:name w:val="24C46BAA7EF646229EDD78F59EA3B0F2"/>
        <w:category>
          <w:name w:val="General"/>
          <w:gallery w:val="placeholder"/>
        </w:category>
        <w:types>
          <w:type w:val="bbPlcHdr"/>
        </w:types>
        <w:behaviors>
          <w:behavior w:val="content"/>
        </w:behaviors>
        <w:guid w:val="{5228F99B-E787-4852-8757-41E95CB191FA}"/>
      </w:docPartPr>
      <w:docPartBody>
        <w:p w:rsidR="00000000" w:rsidRDefault="00191868">
          <w:pPr>
            <w:pStyle w:val="24C46BAA7EF646229EDD78F59EA3B0F2"/>
          </w:pPr>
          <w:r w:rsidRPr="00CF1A49">
            <w:t>Describe your responsibilities and achievements in terms of impact and results. Use examples, but keep it short.</w:t>
          </w:r>
        </w:p>
      </w:docPartBody>
    </w:docPart>
    <w:docPart>
      <w:docPartPr>
        <w:name w:val="17208A7CD5EE491C8EE7A9C2503F562F"/>
        <w:category>
          <w:name w:val="General"/>
          <w:gallery w:val="placeholder"/>
        </w:category>
        <w:types>
          <w:type w:val="bbPlcHdr"/>
        </w:types>
        <w:behaviors>
          <w:behavior w:val="content"/>
        </w:behaviors>
        <w:guid w:val="{8E52E5D3-A457-495E-8EB7-BCB9775E3F13}"/>
      </w:docPartPr>
      <w:docPartBody>
        <w:p w:rsidR="00000000" w:rsidRDefault="00191868">
          <w:pPr>
            <w:pStyle w:val="17208A7CD5EE491C8EE7A9C2503F562F"/>
          </w:pPr>
          <w:r w:rsidRPr="00CF1A49">
            <w:t>Education</w:t>
          </w:r>
        </w:p>
      </w:docPartBody>
    </w:docPart>
    <w:docPart>
      <w:docPartPr>
        <w:name w:val="CDE29BAFE5E94EF591566B0B07EDA159"/>
        <w:category>
          <w:name w:val="General"/>
          <w:gallery w:val="placeholder"/>
        </w:category>
        <w:types>
          <w:type w:val="bbPlcHdr"/>
        </w:types>
        <w:behaviors>
          <w:behavior w:val="content"/>
        </w:behaviors>
        <w:guid w:val="{8B6CC76C-6951-4D66-8138-A43FC900B82E}"/>
      </w:docPartPr>
      <w:docPartBody>
        <w:p w:rsidR="00000000" w:rsidRDefault="00191868">
          <w:pPr>
            <w:pStyle w:val="CDE29BAFE5E94EF591566B0B07EDA159"/>
          </w:pPr>
          <w:r w:rsidRPr="00CF1A49">
            <w:t>It’s okay to brag about your GPA, awards, and honors. Feel free to summarize your coursework too.</w:t>
          </w:r>
        </w:p>
      </w:docPartBody>
    </w:docPart>
    <w:docPart>
      <w:docPartPr>
        <w:name w:val="6A4362DDE2B345C2846B80714338EFC9"/>
        <w:category>
          <w:name w:val="General"/>
          <w:gallery w:val="placeholder"/>
        </w:category>
        <w:types>
          <w:type w:val="bbPlcHdr"/>
        </w:types>
        <w:behaviors>
          <w:behavior w:val="content"/>
        </w:behaviors>
        <w:guid w:val="{54A41EA3-030D-404B-A8C3-93BCEB4085CE}"/>
      </w:docPartPr>
      <w:docPartBody>
        <w:p w:rsidR="00000000" w:rsidRDefault="00191868">
          <w:pPr>
            <w:pStyle w:val="6A4362DDE2B345C2846B80714338EFC9"/>
          </w:pPr>
          <w:r w:rsidRPr="00CF1A49">
            <w:t>Skills</w:t>
          </w:r>
        </w:p>
      </w:docPartBody>
    </w:docPart>
    <w:docPart>
      <w:docPartPr>
        <w:name w:val="B058DA831E574260A574B8F251ABA0DF"/>
        <w:category>
          <w:name w:val="General"/>
          <w:gallery w:val="placeholder"/>
        </w:category>
        <w:types>
          <w:type w:val="bbPlcHdr"/>
        </w:types>
        <w:behaviors>
          <w:behavior w:val="content"/>
        </w:behaviors>
        <w:guid w:val="{138E2F02-AA79-4666-A574-403DA0732FB7}"/>
      </w:docPartPr>
      <w:docPartBody>
        <w:p w:rsidR="00000000" w:rsidRDefault="00191868">
          <w:pPr>
            <w:pStyle w:val="B058DA831E574260A574B8F251ABA0DF"/>
          </w:pPr>
          <w:r w:rsidRPr="006E1507">
            <w:t>List your strengths relevant for the role you’re applying for</w:t>
          </w:r>
        </w:p>
      </w:docPartBody>
    </w:docPart>
    <w:docPart>
      <w:docPartPr>
        <w:name w:val="8D317D954929408FA7AA057D27C5D726"/>
        <w:category>
          <w:name w:val="General"/>
          <w:gallery w:val="placeholder"/>
        </w:category>
        <w:types>
          <w:type w:val="bbPlcHdr"/>
        </w:types>
        <w:behaviors>
          <w:behavior w:val="content"/>
        </w:behaviors>
        <w:guid w:val="{EABE8E00-B272-44B9-B1C6-5B2345E08756}"/>
      </w:docPartPr>
      <w:docPartBody>
        <w:p w:rsidR="00000000" w:rsidRDefault="00191868">
          <w:pPr>
            <w:pStyle w:val="8D317D954929408FA7AA057D27C5D726"/>
          </w:pPr>
          <w:r w:rsidRPr="006E1507">
            <w:t>List one of your strengths</w:t>
          </w:r>
        </w:p>
      </w:docPartBody>
    </w:docPart>
    <w:docPart>
      <w:docPartPr>
        <w:name w:val="4D560624161947B785089391631241B1"/>
        <w:category>
          <w:name w:val="General"/>
          <w:gallery w:val="placeholder"/>
        </w:category>
        <w:types>
          <w:type w:val="bbPlcHdr"/>
        </w:types>
        <w:behaviors>
          <w:behavior w:val="content"/>
        </w:behaviors>
        <w:guid w:val="{9C439264-E944-4CCD-86AF-5B738BB98805}"/>
      </w:docPartPr>
      <w:docPartBody>
        <w:p w:rsidR="00000000" w:rsidRDefault="00191868">
          <w:pPr>
            <w:pStyle w:val="4D560624161947B785089391631241B1"/>
          </w:pPr>
          <w:r w:rsidRPr="006E1507">
            <w:t>List one of your strengths</w:t>
          </w:r>
        </w:p>
      </w:docPartBody>
    </w:docPart>
    <w:docPart>
      <w:docPartPr>
        <w:name w:val="8D846B4EF38D420693E0E6AA87274833"/>
        <w:category>
          <w:name w:val="General"/>
          <w:gallery w:val="placeholder"/>
        </w:category>
        <w:types>
          <w:type w:val="bbPlcHdr"/>
        </w:types>
        <w:behaviors>
          <w:behavior w:val="content"/>
        </w:behaviors>
        <w:guid w:val="{F0A9E13F-98C5-4F42-A3B7-2E0B274BD085}"/>
      </w:docPartPr>
      <w:docPartBody>
        <w:p w:rsidR="00000000" w:rsidRDefault="00191868">
          <w:pPr>
            <w:pStyle w:val="8D846B4EF38D420693E0E6AA87274833"/>
          </w:pPr>
          <w:r w:rsidRPr="006E1507">
            <w:t>List one of your strengths</w:t>
          </w:r>
        </w:p>
      </w:docPartBody>
    </w:docPart>
    <w:docPart>
      <w:docPartPr>
        <w:name w:val="CEDBC270DBBB4FFD810B8222FE21DF8D"/>
        <w:category>
          <w:name w:val="General"/>
          <w:gallery w:val="placeholder"/>
        </w:category>
        <w:types>
          <w:type w:val="bbPlcHdr"/>
        </w:types>
        <w:behaviors>
          <w:behavior w:val="content"/>
        </w:behaviors>
        <w:guid w:val="{A11CC39C-1BB5-4220-BEB0-47A9D4701D57}"/>
      </w:docPartPr>
      <w:docPartBody>
        <w:p w:rsidR="00000000" w:rsidRDefault="00191868">
          <w:pPr>
            <w:pStyle w:val="CEDBC270DBBB4FFD810B8222FE21DF8D"/>
          </w:pPr>
          <w:r w:rsidRPr="006E1507">
            <w:t>List one of your strengths</w:t>
          </w:r>
        </w:p>
      </w:docPartBody>
    </w:docPart>
    <w:docPart>
      <w:docPartPr>
        <w:name w:val="B4717D8C56BB49958DD00778ADDFA057"/>
        <w:category>
          <w:name w:val="General"/>
          <w:gallery w:val="placeholder"/>
        </w:category>
        <w:types>
          <w:type w:val="bbPlcHdr"/>
        </w:types>
        <w:behaviors>
          <w:behavior w:val="content"/>
        </w:behaviors>
        <w:guid w:val="{F8C05EC1-8508-462C-9DC9-C4988DD40BD0}"/>
      </w:docPartPr>
      <w:docPartBody>
        <w:p w:rsidR="00000000" w:rsidRDefault="00191868">
          <w:pPr>
            <w:pStyle w:val="B4717D8C56BB49958DD00778ADDFA057"/>
          </w:pPr>
          <w:r w:rsidRPr="00CF1A49">
            <w:t>Activities</w:t>
          </w:r>
        </w:p>
      </w:docPartBody>
    </w:docPart>
    <w:docPart>
      <w:docPartPr>
        <w:name w:val="A9B62B7233254FD4BE9F7A077AEBE943"/>
        <w:category>
          <w:name w:val="General"/>
          <w:gallery w:val="placeholder"/>
        </w:category>
        <w:types>
          <w:type w:val="bbPlcHdr"/>
        </w:types>
        <w:behaviors>
          <w:behavior w:val="content"/>
        </w:behaviors>
        <w:guid w:val="{9C71B067-AAD6-4C43-9BCE-725507DABD33}"/>
      </w:docPartPr>
      <w:docPartBody>
        <w:p w:rsidR="00000000" w:rsidRDefault="00191868">
          <w:pPr>
            <w:pStyle w:val="A9B62B7233254FD4BE9F7A077AEBE943"/>
          </w:pPr>
          <w:r w:rsidRPr="00CF1A49">
            <w:t>Use this section to highlight your relevant passions, activities, and how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A7E3A0709C46AEB1AD2B0C7C0BE845">
    <w:name w:val="E3A7E3A0709C46AEB1AD2B0C7C0BE845"/>
  </w:style>
  <w:style w:type="character" w:styleId="IntenseEmphasis">
    <w:name w:val="Intense Emphasis"/>
    <w:basedOn w:val="DefaultParagraphFont"/>
    <w:uiPriority w:val="2"/>
    <w:rPr>
      <w:b/>
      <w:iCs/>
      <w:color w:val="262626" w:themeColor="text1" w:themeTint="D9"/>
    </w:rPr>
  </w:style>
  <w:style w:type="paragraph" w:customStyle="1" w:styleId="EE2D69B9FA81448D8DB1F82C4216ABDC">
    <w:name w:val="EE2D69B9FA81448D8DB1F82C4216ABDC"/>
  </w:style>
  <w:style w:type="paragraph" w:customStyle="1" w:styleId="FD5C98D4B48B452BBD3EC43E0CBDF40B">
    <w:name w:val="FD5C98D4B48B452BBD3EC43E0CBDF40B"/>
  </w:style>
  <w:style w:type="paragraph" w:customStyle="1" w:styleId="C92C8E1657E4446AB6129812C3E856E7">
    <w:name w:val="C92C8E1657E4446AB6129812C3E856E7"/>
  </w:style>
  <w:style w:type="paragraph" w:customStyle="1" w:styleId="2685B29AE7ED44818D1712123E014FB4">
    <w:name w:val="2685B29AE7ED44818D1712123E014FB4"/>
  </w:style>
  <w:style w:type="paragraph" w:customStyle="1" w:styleId="2BF481B210AF46018809CE0B45426585">
    <w:name w:val="2BF481B210AF46018809CE0B45426585"/>
  </w:style>
  <w:style w:type="paragraph" w:customStyle="1" w:styleId="14D6FC743210447E94C22274E685EA5C">
    <w:name w:val="14D6FC743210447E94C22274E685EA5C"/>
  </w:style>
  <w:style w:type="paragraph" w:customStyle="1" w:styleId="169002EE233B427985B16DF0D26AD545">
    <w:name w:val="169002EE233B427985B16DF0D26AD545"/>
  </w:style>
  <w:style w:type="paragraph" w:customStyle="1" w:styleId="F8723695888A4142AB228C2FD7BC2461">
    <w:name w:val="F8723695888A4142AB228C2FD7BC2461"/>
  </w:style>
  <w:style w:type="paragraph" w:customStyle="1" w:styleId="0AD79F4424F14A97B9BA826A7CFCB7D8">
    <w:name w:val="0AD79F4424F14A97B9BA826A7CFCB7D8"/>
  </w:style>
  <w:style w:type="paragraph" w:customStyle="1" w:styleId="4061F2EDC5D8448BA372222843BD9A06">
    <w:name w:val="4061F2EDC5D8448BA372222843BD9A06"/>
  </w:style>
  <w:style w:type="paragraph" w:customStyle="1" w:styleId="20908B6AEE6E45D3ACEADC951D9FC7CB">
    <w:name w:val="20908B6AEE6E45D3ACEADC951D9FC7CB"/>
  </w:style>
  <w:style w:type="paragraph" w:customStyle="1" w:styleId="02E6A0F91C594F96A0B3C5CBD3412692">
    <w:name w:val="02E6A0F91C594F96A0B3C5CBD3412692"/>
  </w:style>
  <w:style w:type="paragraph" w:customStyle="1" w:styleId="F042BC12F6AC406989D9EAA54CD068AE">
    <w:name w:val="F042BC12F6AC406989D9EAA54CD068AE"/>
  </w:style>
  <w:style w:type="paragraph" w:customStyle="1" w:styleId="958EB78F1848410994C6FDBFAD3AFBE5">
    <w:name w:val="958EB78F1848410994C6FDBFAD3AFBE5"/>
  </w:style>
  <w:style w:type="character" w:styleId="SubtleReference">
    <w:name w:val="Subtle Reference"/>
    <w:basedOn w:val="DefaultParagraphFont"/>
    <w:uiPriority w:val="10"/>
    <w:qFormat/>
    <w:rPr>
      <w:b/>
      <w:caps w:val="0"/>
      <w:smallCaps/>
      <w:color w:val="595959" w:themeColor="text1" w:themeTint="A6"/>
    </w:rPr>
  </w:style>
  <w:style w:type="paragraph" w:customStyle="1" w:styleId="180CEE82135D40E2937B2CB8B6B126D8">
    <w:name w:val="180CEE82135D40E2937B2CB8B6B126D8"/>
  </w:style>
  <w:style w:type="paragraph" w:customStyle="1" w:styleId="650474BF9FC548A2806ED34882F72D08">
    <w:name w:val="650474BF9FC548A2806ED34882F72D08"/>
  </w:style>
  <w:style w:type="paragraph" w:customStyle="1" w:styleId="2C6C07AAB7CF4E55930C1617E8D594C4">
    <w:name w:val="2C6C07AAB7CF4E55930C1617E8D594C4"/>
  </w:style>
  <w:style w:type="paragraph" w:customStyle="1" w:styleId="7E552E6E29324A868A0E8E8F12AF5E72">
    <w:name w:val="7E552E6E29324A868A0E8E8F12AF5E72"/>
  </w:style>
  <w:style w:type="paragraph" w:customStyle="1" w:styleId="6F55D41F075D476D8942A5AAD172FF47">
    <w:name w:val="6F55D41F075D476D8942A5AAD172FF47"/>
  </w:style>
  <w:style w:type="paragraph" w:customStyle="1" w:styleId="AB818172F19C4BD4995CB3C187738F20">
    <w:name w:val="AB818172F19C4BD4995CB3C187738F20"/>
  </w:style>
  <w:style w:type="paragraph" w:customStyle="1" w:styleId="24C46BAA7EF646229EDD78F59EA3B0F2">
    <w:name w:val="24C46BAA7EF646229EDD78F59EA3B0F2"/>
  </w:style>
  <w:style w:type="paragraph" w:customStyle="1" w:styleId="17208A7CD5EE491C8EE7A9C2503F562F">
    <w:name w:val="17208A7CD5EE491C8EE7A9C2503F562F"/>
  </w:style>
  <w:style w:type="paragraph" w:customStyle="1" w:styleId="BB19C8E892B64EAB809035D4786427A6">
    <w:name w:val="BB19C8E892B64EAB809035D4786427A6"/>
  </w:style>
  <w:style w:type="paragraph" w:customStyle="1" w:styleId="436AA793CEFA421B85A1C31DC00D76D1">
    <w:name w:val="436AA793CEFA421B85A1C31DC00D76D1"/>
  </w:style>
  <w:style w:type="paragraph" w:customStyle="1" w:styleId="3506FF4B5EA54668A84FB54EBC9046A3">
    <w:name w:val="3506FF4B5EA54668A84FB54EBC9046A3"/>
  </w:style>
  <w:style w:type="paragraph" w:customStyle="1" w:styleId="5709F88457404E878357F4E29F7605C9">
    <w:name w:val="5709F88457404E878357F4E29F7605C9"/>
  </w:style>
  <w:style w:type="paragraph" w:customStyle="1" w:styleId="CDE29BAFE5E94EF591566B0B07EDA159">
    <w:name w:val="CDE29BAFE5E94EF591566B0B07EDA159"/>
  </w:style>
  <w:style w:type="paragraph" w:customStyle="1" w:styleId="981E20AD017943A3B712689D25192BF4">
    <w:name w:val="981E20AD017943A3B712689D25192BF4"/>
  </w:style>
  <w:style w:type="paragraph" w:customStyle="1" w:styleId="9F6F2C0875B148E7BDBC80368B5E79FD">
    <w:name w:val="9F6F2C0875B148E7BDBC80368B5E79FD"/>
  </w:style>
  <w:style w:type="paragraph" w:customStyle="1" w:styleId="6D18AD9ABD6F490EACAE054FF37B20ED">
    <w:name w:val="6D18AD9ABD6F490EACAE054FF37B20ED"/>
  </w:style>
  <w:style w:type="paragraph" w:customStyle="1" w:styleId="7CBD1583299C419C8D93119EEE96E652">
    <w:name w:val="7CBD1583299C419C8D93119EEE96E652"/>
  </w:style>
  <w:style w:type="paragraph" w:customStyle="1" w:styleId="25E6BC8FA0544A649CE6E398A6EAFFD6">
    <w:name w:val="25E6BC8FA0544A649CE6E398A6EAFFD6"/>
  </w:style>
  <w:style w:type="paragraph" w:customStyle="1" w:styleId="6A4362DDE2B345C2846B80714338EFC9">
    <w:name w:val="6A4362DDE2B345C2846B80714338EFC9"/>
  </w:style>
  <w:style w:type="paragraph" w:customStyle="1" w:styleId="B058DA831E574260A574B8F251ABA0DF">
    <w:name w:val="B058DA831E574260A574B8F251ABA0DF"/>
  </w:style>
  <w:style w:type="paragraph" w:customStyle="1" w:styleId="8D317D954929408FA7AA057D27C5D726">
    <w:name w:val="8D317D954929408FA7AA057D27C5D726"/>
  </w:style>
  <w:style w:type="paragraph" w:customStyle="1" w:styleId="4D560624161947B785089391631241B1">
    <w:name w:val="4D560624161947B785089391631241B1"/>
  </w:style>
  <w:style w:type="paragraph" w:customStyle="1" w:styleId="8D846B4EF38D420693E0E6AA87274833">
    <w:name w:val="8D846B4EF38D420693E0E6AA87274833"/>
  </w:style>
  <w:style w:type="paragraph" w:customStyle="1" w:styleId="CEDBC270DBBB4FFD810B8222FE21DF8D">
    <w:name w:val="CEDBC270DBBB4FFD810B8222FE21DF8D"/>
  </w:style>
  <w:style w:type="paragraph" w:customStyle="1" w:styleId="B4717D8C56BB49958DD00778ADDFA057">
    <w:name w:val="B4717D8C56BB49958DD00778ADDFA057"/>
  </w:style>
  <w:style w:type="paragraph" w:customStyle="1" w:styleId="A9B62B7233254FD4BE9F7A077AEBE943">
    <w:name w:val="A9B62B7233254FD4BE9F7A077AEBE9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0</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2022-03-05T19:33:00Z</dcterms:created>
  <dcterms:modified xsi:type="dcterms:W3CDTF">2022-03-05T19:37:00Z</dcterms:modified>
  <cp:category/>
</cp:coreProperties>
</file>